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AF" w:rsidRDefault="00645833">
      <w:pPr>
        <w:pStyle w:val="Textbody"/>
        <w:ind w:right="-255"/>
      </w:pPr>
      <w:r>
        <w:rPr>
          <w:rFonts w:cs="Times New Roman"/>
          <w:b/>
          <w:sz w:val="32"/>
          <w:szCs w:val="32"/>
        </w:rPr>
        <w:t xml:space="preserve">Laboratorium Podstaw Cyfrowego Przetwarzania Sygnałów  </w:t>
      </w:r>
    </w:p>
    <w:p w:rsidR="00881EAF" w:rsidRDefault="00645833">
      <w:pPr>
        <w:pStyle w:val="Textbody"/>
        <w:ind w:right="-255"/>
      </w:pPr>
      <w:r>
        <w:rPr>
          <w:b/>
          <w:sz w:val="28"/>
          <w:szCs w:val="28"/>
        </w:rPr>
        <w:t>Protokół z ćwiczenia</w:t>
      </w:r>
      <w:bookmarkStart w:id="0" w:name="_GoBack"/>
      <w:bookmarkEnd w:id="0"/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Sygnały</w:t>
      </w:r>
    </w:p>
    <w:p w:rsidR="00881EAF" w:rsidRDefault="00881EAF">
      <w:pPr>
        <w:pStyle w:val="Textbody"/>
        <w:ind w:left="360" w:right="-255"/>
      </w:pPr>
    </w:p>
    <w:p w:rsidR="00881EAF" w:rsidRDefault="00645833">
      <w:pPr>
        <w:pStyle w:val="Textbody"/>
        <w:ind w:right="-255"/>
      </w:pPr>
      <w:r>
        <w:t>Imię i nazwisko:</w:t>
      </w:r>
      <w:r>
        <w:tab/>
      </w:r>
      <w:r>
        <w:tab/>
      </w:r>
      <w:r>
        <w:tab/>
      </w:r>
      <w:r>
        <w:tab/>
      </w:r>
      <w:r>
        <w:tab/>
        <w:t>Grupa:</w:t>
      </w:r>
      <w:r>
        <w:tab/>
      </w:r>
      <w:r>
        <w:tab/>
      </w:r>
      <w:r>
        <w:tab/>
        <w:t>Data: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  <w:gridCol w:w="2126"/>
        <w:gridCol w:w="28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ind w:left="360"/>
              <w:rPr>
                <w:i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ind w:left="360"/>
              <w:rPr>
                <w:iCs/>
              </w:rPr>
            </w:pP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ind w:left="360"/>
              <w:rPr>
                <w:iCs/>
              </w:rPr>
            </w:pPr>
          </w:p>
        </w:tc>
      </w:tr>
    </w:tbl>
    <w:p w:rsidR="00881EAF" w:rsidRDefault="00881EAF">
      <w:pPr>
        <w:pStyle w:val="Textbody"/>
        <w:rPr>
          <w:b/>
          <w:bCs/>
          <w:u w:val="single"/>
        </w:rPr>
      </w:pPr>
    </w:p>
    <w:p w:rsidR="00881EAF" w:rsidRDefault="00881EAF">
      <w:pPr>
        <w:pStyle w:val="Textbody"/>
        <w:rPr>
          <w:b/>
          <w:bCs/>
          <w:u w:val="single"/>
        </w:rPr>
      </w:pPr>
    </w:p>
    <w:p w:rsidR="00881EAF" w:rsidRDefault="00645833">
      <w:pPr>
        <w:pStyle w:val="Text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Przebieg ćwiczenia:</w:t>
      </w:r>
    </w:p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>Zadanie 1</w:t>
      </w:r>
    </w:p>
    <w:p w:rsidR="00881EAF" w:rsidRDefault="00645833">
      <w:pPr>
        <w:pStyle w:val="Textbody"/>
        <w:numPr>
          <w:ilvl w:val="0"/>
          <w:numId w:val="1"/>
        </w:numPr>
      </w:pPr>
      <w:r>
        <w:t>Sygnał sinusoidalny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1"/>
        </w:numPr>
      </w:pPr>
      <w:r>
        <w:t>Sygnał prostokątny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1"/>
        </w:numPr>
      </w:pPr>
      <w:r>
        <w:t>Sygnał losowy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 xml:space="preserve">Wnioski do części  </w:t>
      </w:r>
      <w:r>
        <w:t>a), b), oraz  c):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sz w:val="28"/>
          <w:szCs w:val="28"/>
        </w:rPr>
      </w:pPr>
      <w:r>
        <w:rPr>
          <w:b/>
          <w:sz w:val="28"/>
          <w:szCs w:val="28"/>
        </w:rPr>
        <w:t>Zadanie 2</w:t>
      </w:r>
    </w:p>
    <w:p w:rsidR="00881EAF" w:rsidRDefault="00645833">
      <w:pPr>
        <w:pStyle w:val="Textbody"/>
        <w:numPr>
          <w:ilvl w:val="0"/>
          <w:numId w:val="2"/>
        </w:numPr>
      </w:pPr>
      <w:r>
        <w:t>Sygnał 1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2"/>
        </w:numPr>
      </w:pPr>
      <w:r>
        <w:t>Sygnał 2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lastRenderedPageBreak/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2"/>
        </w:numPr>
      </w:pPr>
      <w:r>
        <w:t>Sygnał 3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Interpretacja: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Interpretacja: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rPr>
          <w:b/>
          <w:sz w:val="28"/>
          <w:szCs w:val="28"/>
        </w:rPr>
        <w:t>Zadanie 3</w:t>
      </w: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1. Sygnał sinusoidalny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2. Kwantyzacja</w:t>
      </w:r>
    </w:p>
    <w:p w:rsidR="00881EAF" w:rsidRDefault="00645833">
      <w:pPr>
        <w:pStyle w:val="Textbody"/>
        <w:numPr>
          <w:ilvl w:val="0"/>
          <w:numId w:val="3"/>
        </w:numPr>
      </w:pPr>
      <w:r>
        <w:t xml:space="preserve">Sygnał sinusoidalny po kwantyzacji na 2 bitach, porównanie z sygnałem </w:t>
      </w:r>
      <w:r>
        <w:t>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>Sygnał sinusoidalny po kwantyzacji na 4 bitach, porównanie z sygnałem 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lastRenderedPageBreak/>
        <w:t>Sygnał</w:t>
      </w:r>
      <w:r>
        <w:t xml:space="preserve"> sinusoidalny po kwantyzacji na 8 bitach, porównanie z sygnałem sinusoidalnym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rPr>
          <w:b/>
          <w:bCs/>
        </w:rPr>
      </w:pPr>
      <w:r>
        <w:rPr>
          <w:b/>
          <w:bCs/>
        </w:rPr>
        <w:t>3*. Dithering</w:t>
      </w:r>
    </w:p>
    <w:p w:rsidR="00881EAF" w:rsidRDefault="00645833">
      <w:pPr>
        <w:pStyle w:val="Textbody"/>
        <w:numPr>
          <w:ilvl w:val="0"/>
          <w:numId w:val="4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2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4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645833">
      <w:pPr>
        <w:pStyle w:val="Textbody"/>
        <w:numPr>
          <w:ilvl w:val="0"/>
          <w:numId w:val="3"/>
        </w:numPr>
      </w:pPr>
      <w:r>
        <w:t xml:space="preserve">Sygnał sinusoidalny </w:t>
      </w:r>
      <w:r>
        <w:rPr>
          <w:u w:val="single"/>
        </w:rPr>
        <w:t>po zastosowaniu ditheringu</w:t>
      </w:r>
      <w:r>
        <w:t xml:space="preserve"> i następnie po kwantyzacji na 8 bitach, porównanie z sygnałem sinusoidalnym i sygnałem po kwantyzacji bez zastosowania ditheringu</w:t>
      </w:r>
    </w:p>
    <w:p w:rsidR="00881EAF" w:rsidRDefault="00645833">
      <w:pPr>
        <w:pStyle w:val="Textbody"/>
        <w:ind w:left="1069" w:right="-255" w:firstLine="349"/>
        <w:rPr>
          <w:i/>
        </w:rPr>
      </w:pPr>
      <w:r>
        <w:rPr>
          <w:i/>
        </w:rPr>
        <w:t>Przebieg czasowy: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GWM: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645833">
      <w:pPr>
        <w:pStyle w:val="Textbody"/>
        <w:ind w:left="2127" w:firstLine="709"/>
        <w:rPr>
          <w:i/>
        </w:rPr>
      </w:pPr>
      <w:r>
        <w:rPr>
          <w:i/>
        </w:rPr>
        <w:t>Wnioski z wykresów i wrażenia odsłuchowe: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p w:rsidR="00881EAF" w:rsidRDefault="00645833">
      <w:pPr>
        <w:pStyle w:val="Textbody"/>
      </w:pPr>
      <w:r>
        <w:t>Kod m-file’a:</w:t>
      </w:r>
    </w:p>
    <w:tbl>
      <w:tblPr>
        <w:tblW w:w="997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6"/>
      </w:tblGrid>
      <w:tr w:rsidR="00881EA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EAF" w:rsidRDefault="00881EAF">
            <w:pPr>
              <w:pStyle w:val="Textbody"/>
              <w:rPr>
                <w:iCs/>
              </w:rPr>
            </w:pPr>
          </w:p>
        </w:tc>
      </w:tr>
    </w:tbl>
    <w:p w:rsidR="00881EAF" w:rsidRDefault="00881EAF">
      <w:pPr>
        <w:pStyle w:val="Textbody"/>
      </w:pPr>
    </w:p>
    <w:p w:rsidR="00881EAF" w:rsidRDefault="00881EAF">
      <w:pPr>
        <w:pStyle w:val="Textbody"/>
      </w:pPr>
    </w:p>
    <w:sectPr w:rsidR="00881EAF">
      <w:pgSz w:w="11905" w:h="16837"/>
      <w:pgMar w:top="573" w:right="1134" w:bottom="405" w:left="79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833" w:rsidRDefault="00645833">
      <w:r>
        <w:separator/>
      </w:r>
    </w:p>
  </w:endnote>
  <w:endnote w:type="continuationSeparator" w:id="0">
    <w:p w:rsidR="00645833" w:rsidRDefault="0064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833" w:rsidRDefault="00645833">
      <w:r>
        <w:rPr>
          <w:color w:val="000000"/>
        </w:rPr>
        <w:separator/>
      </w:r>
    </w:p>
  </w:footnote>
  <w:footnote w:type="continuationSeparator" w:id="0">
    <w:p w:rsidR="00645833" w:rsidRDefault="00645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6078"/>
    <w:multiLevelType w:val="multilevel"/>
    <w:tmpl w:val="356023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5D3544A"/>
    <w:multiLevelType w:val="multilevel"/>
    <w:tmpl w:val="A9327C00"/>
    <w:lvl w:ilvl="0">
      <w:start w:val="1"/>
      <w:numFmt w:val="lowerLetter"/>
      <w:lvlText w:val="%1)"/>
      <w:lvlJc w:val="left"/>
      <w:pPr>
        <w:ind w:left="363" w:hanging="36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6A895D83"/>
    <w:multiLevelType w:val="multilevel"/>
    <w:tmpl w:val="674682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1EAF"/>
    <w:rsid w:val="004529FC"/>
    <w:rsid w:val="00645833"/>
    <w:rsid w:val="00881EAF"/>
    <w:rsid w:val="00F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19C3E"/>
  <w15:docId w15:val="{0ED701D9-FF2F-084A-8EE5-EAB622A4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agwek"/>
    <w:next w:val="Textbody"/>
    <w:pPr>
      <w:outlineLvl w:val="0"/>
    </w:pPr>
    <w:rPr>
      <w:rFonts w:ascii="Times New Roman" w:eastAsia="Arial Unicode MS" w:hAnsi="Times New Roman" w:cs="Times New Roman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pakietu Microsoft Office</cp:lastModifiedBy>
  <cp:revision>2</cp:revision>
  <dcterms:created xsi:type="dcterms:W3CDTF">2018-12-02T17:58:00Z</dcterms:created>
  <dcterms:modified xsi:type="dcterms:W3CDTF">2018-12-02T17:58:00Z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